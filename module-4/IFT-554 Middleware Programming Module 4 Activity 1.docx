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E72F9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788DA6E0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6D47D948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1F118AA" w14:textId="77777777" w:rsidR="00B5436C" w:rsidRPr="00B5436C" w:rsidRDefault="00B5436C" w:rsidP="000803A1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B5436C">
        <w:rPr>
          <w:rFonts w:ascii="Times New Roman" w:hAnsi="Times New Roman" w:cs="Times New Roman"/>
          <w:b/>
          <w:bCs/>
        </w:rPr>
        <w:t>Module 4 Activity 1: Protecting Resources </w:t>
      </w:r>
    </w:p>
    <w:p w14:paraId="37A77D35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2F7B324C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Anudeep Anisetty</w:t>
      </w:r>
    </w:p>
    <w:p w14:paraId="2445517F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Information Technology, Arizona State University</w:t>
      </w:r>
    </w:p>
    <w:p w14:paraId="12543E58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IFT 554: Middleware Prog &amp; Database Sec</w:t>
      </w:r>
    </w:p>
    <w:p w14:paraId="44E87B34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Dinesh </w:t>
      </w:r>
      <w:proofErr w:type="spellStart"/>
      <w:r w:rsidRPr="00DC362C">
        <w:rPr>
          <w:rFonts w:ascii="Times New Roman" w:hAnsi="Times New Roman" w:cs="Times New Roman"/>
        </w:rPr>
        <w:t>Sthapit</w:t>
      </w:r>
      <w:proofErr w:type="spellEnd"/>
    </w:p>
    <w:p w14:paraId="25CB4D70" w14:textId="616EABBD" w:rsidR="00CC7576" w:rsidRPr="00DC362C" w:rsidRDefault="00B5436C" w:rsidP="000803A1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March 3, 2024</w:t>
      </w:r>
      <w:r w:rsidR="00CC7576">
        <w:rPr>
          <w:rFonts w:ascii="Times New Roman" w:hAnsi="Times New Roman" w:cs="Times New Roman"/>
        </w:rPr>
        <w:t xml:space="preserve"> </w:t>
      </w:r>
    </w:p>
    <w:p w14:paraId="03668979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0FB49AE3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1EA6A539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7A1D3C5E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4EA1D8FC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320E1889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61D00334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0417CE04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2047270D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64B1EF05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192B6FBB" w14:textId="77777777" w:rsidR="00CC7576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326A1567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2AC3DA4D" w14:textId="77777777" w:rsidR="00CC7576" w:rsidRPr="00DC362C" w:rsidRDefault="00CC7576" w:rsidP="000803A1">
      <w:pPr>
        <w:spacing w:line="480" w:lineRule="auto"/>
        <w:jc w:val="center"/>
        <w:rPr>
          <w:rFonts w:ascii="Times New Roman" w:hAnsi="Times New Roman" w:cs="Times New Roman"/>
        </w:rPr>
      </w:pPr>
    </w:p>
    <w:p w14:paraId="55D84677" w14:textId="7212F2F4" w:rsidR="00B5436C" w:rsidRPr="00B5436C" w:rsidRDefault="00B5436C" w:rsidP="000803A1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B5436C">
        <w:rPr>
          <w:rFonts w:ascii="Times New Roman" w:hAnsi="Times New Roman" w:cs="Times New Roman"/>
          <w:b/>
          <w:bCs/>
        </w:rPr>
        <w:lastRenderedPageBreak/>
        <w:t>Module 4 Activity 1: Protecting Resources</w:t>
      </w:r>
    </w:p>
    <w:p w14:paraId="5E50C47A" w14:textId="77777777" w:rsidR="00B5436C" w:rsidRDefault="00B5436C" w:rsidP="000803A1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B5436C">
        <w:rPr>
          <w:rFonts w:ascii="Times New Roman" w:hAnsi="Times New Roman" w:cs="Times New Roman"/>
          <w:b/>
          <w:bCs/>
        </w:rPr>
        <w:t>Screenshot Requirement</w:t>
      </w:r>
      <w:r w:rsidRPr="00B5436C">
        <w:rPr>
          <w:rFonts w:ascii="Times New Roman" w:hAnsi="Times New Roman" w:cs="Times New Roman"/>
        </w:rPr>
        <w:t>: Terminal showing successful installation of dependencies.</w:t>
      </w:r>
    </w:p>
    <w:p w14:paraId="227EBE0B" w14:textId="015D09C1" w:rsidR="00B5436C" w:rsidRDefault="00B5436C" w:rsidP="000803A1">
      <w:pPr>
        <w:spacing w:line="480" w:lineRule="auto"/>
        <w:ind w:left="720"/>
        <w:rPr>
          <w:rFonts w:ascii="Times New Roman" w:hAnsi="Times New Roman" w:cs="Times New Roman"/>
        </w:rPr>
      </w:pPr>
      <w:r w:rsidRPr="00B5436C">
        <w:rPr>
          <w:rFonts w:ascii="Times New Roman" w:hAnsi="Times New Roman" w:cs="Times New Roman"/>
        </w:rPr>
        <w:drawing>
          <wp:inline distT="0" distB="0" distL="0" distR="0" wp14:anchorId="694BEB55" wp14:editId="5A053416">
            <wp:extent cx="4820830" cy="3135085"/>
            <wp:effectExtent l="0" t="0" r="5715" b="1905"/>
            <wp:docPr id="395322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2295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5022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059" w14:textId="0F15DA52" w:rsidR="00B5436C" w:rsidRPr="00B5436C" w:rsidRDefault="00B5436C" w:rsidP="000803A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B5436C">
        <w:rPr>
          <w:rFonts w:ascii="Times New Roman" w:hAnsi="Times New Roman" w:cs="Times New Roman"/>
          <w:b/>
          <w:bCs/>
        </w:rPr>
        <w:t>Screenshot Requirement</w:t>
      </w:r>
      <w:r w:rsidRPr="00B5436C">
        <w:rPr>
          <w:rFonts w:ascii="Times New Roman" w:hAnsi="Times New Roman" w:cs="Times New Roman"/>
        </w:rPr>
        <w:t>: Capture a screenshot of the Debug Terminal.</w:t>
      </w:r>
    </w:p>
    <w:p w14:paraId="113390E7" w14:textId="60449885" w:rsidR="00B5436C" w:rsidRDefault="00B5436C" w:rsidP="000803A1">
      <w:pPr>
        <w:spacing w:line="480" w:lineRule="auto"/>
        <w:ind w:left="720"/>
        <w:rPr>
          <w:rFonts w:ascii="Times New Roman" w:hAnsi="Times New Roman" w:cs="Times New Roman"/>
        </w:rPr>
      </w:pPr>
      <w:r w:rsidRPr="00B5436C">
        <w:rPr>
          <w:rFonts w:ascii="Times New Roman" w:hAnsi="Times New Roman" w:cs="Times New Roman"/>
        </w:rPr>
        <w:drawing>
          <wp:inline distT="0" distB="0" distL="0" distR="0" wp14:anchorId="429C11B0" wp14:editId="6A05C4F5">
            <wp:extent cx="4784271" cy="3111309"/>
            <wp:effectExtent l="0" t="0" r="3810" b="635"/>
            <wp:docPr id="1685804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0489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2626" cy="32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4969" w14:textId="77777777" w:rsidR="00B5436C" w:rsidRDefault="00B5436C" w:rsidP="000803A1">
      <w:pPr>
        <w:spacing w:line="480" w:lineRule="auto"/>
        <w:ind w:left="720"/>
        <w:rPr>
          <w:rFonts w:ascii="Times New Roman" w:hAnsi="Times New Roman" w:cs="Times New Roman"/>
        </w:rPr>
      </w:pPr>
    </w:p>
    <w:p w14:paraId="4540D870" w14:textId="77777777" w:rsidR="00B5436C" w:rsidRDefault="00B5436C" w:rsidP="000803A1">
      <w:pPr>
        <w:spacing w:line="480" w:lineRule="auto"/>
        <w:ind w:left="720"/>
        <w:rPr>
          <w:rFonts w:ascii="Times New Roman" w:hAnsi="Times New Roman" w:cs="Times New Roman"/>
        </w:rPr>
      </w:pPr>
    </w:p>
    <w:p w14:paraId="429A5B7B" w14:textId="2EE4B440" w:rsidR="00B5436C" w:rsidRDefault="00B5436C" w:rsidP="000803A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B5436C">
        <w:rPr>
          <w:rFonts w:ascii="Times New Roman" w:hAnsi="Times New Roman" w:cs="Times New Roman"/>
          <w:b/>
          <w:bCs/>
        </w:rPr>
        <w:lastRenderedPageBreak/>
        <w:t>Screenshot Requirement</w:t>
      </w:r>
      <w:r w:rsidRPr="00B5436C">
        <w:rPr>
          <w:rFonts w:ascii="Times New Roman" w:hAnsi="Times New Roman" w:cs="Times New Roman"/>
        </w:rPr>
        <w:t>: Capture a screenshot showing the breakpoints</w:t>
      </w:r>
      <w:r>
        <w:rPr>
          <w:rFonts w:ascii="Times New Roman" w:hAnsi="Times New Roman" w:cs="Times New Roman"/>
        </w:rPr>
        <w:t>.</w:t>
      </w:r>
    </w:p>
    <w:p w14:paraId="20B901D5" w14:textId="5A2B4020" w:rsidR="00B5436C" w:rsidRDefault="00B5436C" w:rsidP="000803A1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B5436C">
        <w:rPr>
          <w:rFonts w:ascii="Times New Roman" w:hAnsi="Times New Roman" w:cs="Times New Roman"/>
        </w:rPr>
        <w:drawing>
          <wp:inline distT="0" distB="0" distL="0" distR="0" wp14:anchorId="484804DC" wp14:editId="680F70B5">
            <wp:extent cx="5511317" cy="3584122"/>
            <wp:effectExtent l="0" t="0" r="635" b="0"/>
            <wp:docPr id="20427555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55530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5563" cy="360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64B7" w14:textId="68215A82" w:rsidR="00B5436C" w:rsidRDefault="00B5436C" w:rsidP="000803A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B5436C">
        <w:rPr>
          <w:rFonts w:ascii="Times New Roman" w:hAnsi="Times New Roman" w:cs="Times New Roman"/>
          <w:b/>
          <w:bCs/>
        </w:rPr>
        <w:t>Screenshot Requirement</w:t>
      </w:r>
      <w:r w:rsidRPr="00B5436C">
        <w:rPr>
          <w:rFonts w:ascii="Times New Roman" w:hAnsi="Times New Roman" w:cs="Times New Roman"/>
        </w:rPr>
        <w:t>: "Debugger Attached" message in the terminal</w:t>
      </w:r>
      <w:r>
        <w:rPr>
          <w:rFonts w:ascii="Times New Roman" w:hAnsi="Times New Roman" w:cs="Times New Roman"/>
        </w:rPr>
        <w:t>.</w:t>
      </w:r>
    </w:p>
    <w:p w14:paraId="4AA921DD" w14:textId="5A967FDD" w:rsidR="00B5436C" w:rsidRDefault="00B5436C" w:rsidP="000803A1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B5436C">
        <w:rPr>
          <w:rFonts w:ascii="Times New Roman" w:hAnsi="Times New Roman" w:cs="Times New Roman"/>
        </w:rPr>
        <w:drawing>
          <wp:inline distT="0" distB="0" distL="0" distR="0" wp14:anchorId="5AB43144" wp14:editId="6E6DE1BF">
            <wp:extent cx="5551714" cy="3610392"/>
            <wp:effectExtent l="0" t="0" r="0" b="0"/>
            <wp:docPr id="8278979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97955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939" cy="36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14C5" w14:textId="26C1FED1" w:rsidR="00B5436C" w:rsidRDefault="006C7EE6" w:rsidP="000803A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6C7EE6">
        <w:rPr>
          <w:rFonts w:ascii="Times New Roman" w:hAnsi="Times New Roman" w:cs="Times New Roman"/>
          <w:b/>
          <w:bCs/>
        </w:rPr>
        <w:lastRenderedPageBreak/>
        <w:t>Screenshot Requirement</w:t>
      </w:r>
      <w:r w:rsidRPr="006C7EE6">
        <w:rPr>
          <w:rFonts w:ascii="Times New Roman" w:hAnsi="Times New Roman" w:cs="Times New Roman"/>
        </w:rPr>
        <w:t>: Homepage of the application in the browser.</w:t>
      </w:r>
    </w:p>
    <w:p w14:paraId="46A673BA" w14:textId="723C7A02" w:rsidR="006C7EE6" w:rsidRDefault="006C7EE6" w:rsidP="000803A1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6C7EE6">
        <w:rPr>
          <w:rFonts w:ascii="Times New Roman" w:hAnsi="Times New Roman" w:cs="Times New Roman"/>
        </w:rPr>
        <w:drawing>
          <wp:inline distT="0" distB="0" distL="0" distR="0" wp14:anchorId="15219F15" wp14:editId="0617C65B">
            <wp:extent cx="5134687" cy="3339193"/>
            <wp:effectExtent l="0" t="0" r="0" b="1270"/>
            <wp:docPr id="867901413" name="Picture 1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01413" name="Picture 1" descr="A computer screen with a blue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8975" cy="336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19C2" w14:textId="2769F8DE" w:rsidR="006C7EE6" w:rsidRDefault="006C7EE6" w:rsidP="000803A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6C7EE6">
        <w:rPr>
          <w:rFonts w:ascii="Times New Roman" w:hAnsi="Times New Roman" w:cs="Times New Roman"/>
          <w:b/>
          <w:bCs/>
        </w:rPr>
        <w:t>Screenshot Requirement</w:t>
      </w:r>
      <w:r w:rsidRPr="006C7EE6">
        <w:rPr>
          <w:rFonts w:ascii="Times New Roman" w:hAnsi="Times New Roman" w:cs="Times New Roman"/>
        </w:rPr>
        <w:t>: Screenshot of the "Add New Book Exchange" page and the login screen</w:t>
      </w:r>
      <w:r>
        <w:rPr>
          <w:rFonts w:ascii="Times New Roman" w:hAnsi="Times New Roman" w:cs="Times New Roman"/>
        </w:rPr>
        <w:t>.</w:t>
      </w:r>
    </w:p>
    <w:p w14:paraId="074A45FC" w14:textId="362504D4" w:rsidR="006C7EE6" w:rsidRDefault="006C7EE6" w:rsidP="000803A1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6C7EE6">
        <w:rPr>
          <w:rFonts w:ascii="Times New Roman" w:hAnsi="Times New Roman" w:cs="Times New Roman"/>
        </w:rPr>
        <w:drawing>
          <wp:inline distT="0" distB="0" distL="0" distR="0" wp14:anchorId="453710D5" wp14:editId="5F1FE0FA">
            <wp:extent cx="5159829" cy="3355543"/>
            <wp:effectExtent l="0" t="0" r="0" b="0"/>
            <wp:docPr id="824692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269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2055" cy="33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0421" w14:textId="5E9765F4" w:rsidR="006C7EE6" w:rsidRDefault="006C7EE6" w:rsidP="000803A1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6C7EE6">
        <w:rPr>
          <w:rFonts w:ascii="Times New Roman" w:hAnsi="Times New Roman" w:cs="Times New Roman"/>
        </w:rPr>
        <w:lastRenderedPageBreak/>
        <w:drawing>
          <wp:inline distT="0" distB="0" distL="0" distR="0" wp14:anchorId="712F2764" wp14:editId="015D9D1A">
            <wp:extent cx="5265671" cy="3424374"/>
            <wp:effectExtent l="0" t="0" r="5080" b="5080"/>
            <wp:docPr id="1660862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620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5397" cy="34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A551" w14:textId="21AE1903" w:rsidR="006C7EE6" w:rsidRPr="006C7EE6" w:rsidRDefault="006C7EE6" w:rsidP="000803A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6C7EE6">
        <w:rPr>
          <w:rFonts w:ascii="Times New Roman" w:hAnsi="Times New Roman" w:cs="Times New Roman"/>
          <w:b/>
          <w:bCs/>
        </w:rPr>
        <w:t>Screenshot Requirement</w:t>
      </w:r>
      <w:r w:rsidRPr="006C7EE6">
        <w:rPr>
          <w:rFonts w:ascii="Times New Roman" w:hAnsi="Times New Roman" w:cs="Times New Roman"/>
        </w:rPr>
        <w:t>: "Add New Book Exchange" page, indicating access to protected resources.</w:t>
      </w:r>
    </w:p>
    <w:p w14:paraId="370025A0" w14:textId="3E871D84" w:rsidR="006C7EE6" w:rsidRDefault="006C7EE6" w:rsidP="000803A1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6C7EE6">
        <w:rPr>
          <w:rFonts w:ascii="Times New Roman" w:hAnsi="Times New Roman" w:cs="Times New Roman"/>
        </w:rPr>
        <w:drawing>
          <wp:inline distT="0" distB="0" distL="0" distR="0" wp14:anchorId="60842373" wp14:editId="6C621D57">
            <wp:extent cx="5328442" cy="3465195"/>
            <wp:effectExtent l="0" t="0" r="5715" b="1905"/>
            <wp:docPr id="1396529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2909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4072" cy="34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0008" w14:textId="77777777" w:rsidR="000803A1" w:rsidRDefault="000803A1" w:rsidP="000803A1">
      <w:pPr>
        <w:spacing w:line="480" w:lineRule="auto"/>
        <w:rPr>
          <w:rStyle w:val="Strong"/>
          <w:rFonts w:ascii="Times New Roman" w:hAnsi="Times New Roman" w:cs="Times New Roman"/>
          <w:color w:val="2D3B45"/>
          <w:shd w:val="clear" w:color="auto" w:fill="FFFFFF"/>
        </w:rPr>
      </w:pPr>
    </w:p>
    <w:p w14:paraId="1B608C10" w14:textId="50A84140" w:rsidR="006C7EE6" w:rsidRDefault="000803A1" w:rsidP="000803A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0803A1"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lastRenderedPageBreak/>
        <w:t>Screenshot Requiremen</w:t>
      </w:r>
      <w:r w:rsidRPr="000803A1"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t xml:space="preserve">t: </w:t>
      </w:r>
      <w:r w:rsidR="006C7EE6" w:rsidRPr="000803A1">
        <w:rPr>
          <w:rFonts w:ascii="Times New Roman" w:hAnsi="Times New Roman" w:cs="Times New Roman"/>
        </w:rPr>
        <w:t>Terminal confirming the application has been stopped and restarted</w:t>
      </w:r>
      <w:r w:rsidRPr="000803A1">
        <w:rPr>
          <w:rFonts w:ascii="Times New Roman" w:hAnsi="Times New Roman" w:cs="Times New Roman"/>
        </w:rPr>
        <w:t>.</w:t>
      </w:r>
    </w:p>
    <w:p w14:paraId="515D624E" w14:textId="06911EEF" w:rsidR="000803A1" w:rsidRPr="000803A1" w:rsidRDefault="000803A1" w:rsidP="000803A1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6C7EE6">
        <w:rPr>
          <w:rFonts w:ascii="Times New Roman" w:hAnsi="Times New Roman" w:cs="Times New Roman"/>
        </w:rPr>
        <w:drawing>
          <wp:inline distT="0" distB="0" distL="0" distR="0" wp14:anchorId="085C6D13" wp14:editId="2E9D10B4">
            <wp:extent cx="4931229" cy="3206881"/>
            <wp:effectExtent l="0" t="0" r="0" b="0"/>
            <wp:docPr id="13159867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86702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7038" cy="32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5376" w14:textId="06AA5E82" w:rsidR="00B5436C" w:rsidRDefault="000803A1" w:rsidP="000803A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0803A1">
        <w:rPr>
          <w:rFonts w:ascii="Times New Roman" w:hAnsi="Times New Roman" w:cs="Times New Roman"/>
          <w:b/>
          <w:bCs/>
        </w:rPr>
        <w:t>Screenshot Requirement:</w:t>
      </w:r>
      <w:r w:rsidRPr="000803A1">
        <w:rPr>
          <w:rFonts w:ascii="Roboto" w:hAnsi="Roboto"/>
          <w:color w:val="2D3B45"/>
          <w:shd w:val="clear" w:color="auto" w:fill="FFFFFF"/>
        </w:rPr>
        <w:t xml:space="preserve"> </w:t>
      </w:r>
      <w:r w:rsidRPr="000803A1">
        <w:rPr>
          <w:rFonts w:ascii="Times New Roman" w:hAnsi="Times New Roman" w:cs="Times New Roman"/>
        </w:rPr>
        <w:t>Direct access to the "Add New Book Exchange" UI, showing session persistence</w:t>
      </w:r>
      <w:r w:rsidRPr="000803A1">
        <w:rPr>
          <w:rFonts w:ascii="Times New Roman" w:hAnsi="Times New Roman" w:cs="Times New Roman"/>
        </w:rPr>
        <w:t>.</w:t>
      </w:r>
    </w:p>
    <w:p w14:paraId="64AAAE78" w14:textId="2AF26EEE" w:rsidR="000803A1" w:rsidRPr="000803A1" w:rsidRDefault="000803A1" w:rsidP="000803A1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0803A1">
        <w:rPr>
          <w:rFonts w:ascii="Times New Roman" w:hAnsi="Times New Roman" w:cs="Times New Roman"/>
        </w:rPr>
        <w:drawing>
          <wp:inline distT="0" distB="0" distL="0" distR="0" wp14:anchorId="319675CE" wp14:editId="24ACF134">
            <wp:extent cx="4874079" cy="3169712"/>
            <wp:effectExtent l="0" t="0" r="3175" b="5715"/>
            <wp:docPr id="993148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882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617" cy="324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888" w14:textId="75D23D95" w:rsidR="00CC7576" w:rsidRDefault="000803A1" w:rsidP="000803A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0803A1">
        <w:rPr>
          <w:rFonts w:ascii="Times New Roman" w:hAnsi="Times New Roman" w:cs="Times New Roman"/>
          <w:b/>
          <w:bCs/>
        </w:rPr>
        <w:lastRenderedPageBreak/>
        <w:t>Screenshot Requirement</w:t>
      </w:r>
      <w:r w:rsidRPr="000803A1">
        <w:rPr>
          <w:rFonts w:ascii="Times New Roman" w:hAnsi="Times New Roman" w:cs="Times New Roman"/>
        </w:rPr>
        <w:t>: JWT token data and payload verification on jwt.io</w:t>
      </w:r>
      <w:r>
        <w:rPr>
          <w:rFonts w:ascii="Times New Roman" w:hAnsi="Times New Roman" w:cs="Times New Roman"/>
        </w:rPr>
        <w:t>.</w:t>
      </w:r>
    </w:p>
    <w:p w14:paraId="6EAAB845" w14:textId="5FC3CAC5" w:rsidR="000803A1" w:rsidRPr="000803A1" w:rsidRDefault="000803A1" w:rsidP="000803A1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0803A1">
        <w:rPr>
          <w:rFonts w:ascii="Times New Roman" w:hAnsi="Times New Roman" w:cs="Times New Roman"/>
        </w:rPr>
        <w:drawing>
          <wp:inline distT="0" distB="0" distL="0" distR="0" wp14:anchorId="7546D509" wp14:editId="334F43D8">
            <wp:extent cx="5140127" cy="3342730"/>
            <wp:effectExtent l="0" t="0" r="3810" b="0"/>
            <wp:docPr id="765901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017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6359" cy="33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3A1" w:rsidRPr="000803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B10CD"/>
    <w:multiLevelType w:val="multilevel"/>
    <w:tmpl w:val="96445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3757D7"/>
    <w:multiLevelType w:val="multilevel"/>
    <w:tmpl w:val="264CB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40A12D5"/>
    <w:multiLevelType w:val="multilevel"/>
    <w:tmpl w:val="5E80B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9363651">
    <w:abstractNumId w:val="2"/>
  </w:num>
  <w:num w:numId="2" w16cid:durableId="975378177">
    <w:abstractNumId w:val="0"/>
  </w:num>
  <w:num w:numId="3" w16cid:durableId="6628999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576"/>
    <w:rsid w:val="000803A1"/>
    <w:rsid w:val="0013673F"/>
    <w:rsid w:val="001C3D6B"/>
    <w:rsid w:val="006C7EE6"/>
    <w:rsid w:val="007F72E3"/>
    <w:rsid w:val="00923FEC"/>
    <w:rsid w:val="00B5436C"/>
    <w:rsid w:val="00C55655"/>
    <w:rsid w:val="00CC7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386590"/>
  <w15:chartTrackingRefBased/>
  <w15:docId w15:val="{96A62D5F-FAEB-6842-ADAA-D8D8236C5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57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436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5436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4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IFT-554%20Middleware%20Programming.dotx</Template>
  <TotalTime>0</TotalTime>
  <Pages>7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Anudeep Anisetty (Student)</dc:creator>
  <cp:keywords/>
  <dc:description/>
  <cp:lastModifiedBy>Anudeep Anisetty (Student)</cp:lastModifiedBy>
  <cp:revision>2</cp:revision>
  <dcterms:created xsi:type="dcterms:W3CDTF">2024-03-04T00:27:00Z</dcterms:created>
  <dcterms:modified xsi:type="dcterms:W3CDTF">2024-03-04T00:27:00Z</dcterms:modified>
</cp:coreProperties>
</file>