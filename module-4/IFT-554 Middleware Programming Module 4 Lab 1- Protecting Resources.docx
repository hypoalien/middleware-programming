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E72F9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788DA6E0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6D47D948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3073046C" w14:textId="77777777" w:rsidR="0033564C" w:rsidRPr="0033564C" w:rsidRDefault="0033564C" w:rsidP="0033564C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33564C">
        <w:rPr>
          <w:rFonts w:ascii="Times New Roman" w:hAnsi="Times New Roman" w:cs="Times New Roman"/>
          <w:b/>
          <w:bCs/>
        </w:rPr>
        <w:t>Module 4 Lab 1: Protecting Resources</w:t>
      </w:r>
    </w:p>
    <w:p w14:paraId="37A77D35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2F7B324C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Anudeep Anisetty</w:t>
      </w:r>
    </w:p>
    <w:p w14:paraId="2445517F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Information Technology, Arizona State University</w:t>
      </w:r>
    </w:p>
    <w:p w14:paraId="12543E58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IFT 554: Middleware Prog &amp; Database Sec</w:t>
      </w:r>
    </w:p>
    <w:p w14:paraId="44E87B34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  <w:r w:rsidRPr="00DC362C">
        <w:rPr>
          <w:rFonts w:ascii="Times New Roman" w:hAnsi="Times New Roman" w:cs="Times New Roman"/>
        </w:rPr>
        <w:t>Dinesh </w:t>
      </w:r>
      <w:proofErr w:type="spellStart"/>
      <w:r w:rsidRPr="00DC362C">
        <w:rPr>
          <w:rFonts w:ascii="Times New Roman" w:hAnsi="Times New Roman" w:cs="Times New Roman"/>
        </w:rPr>
        <w:t>Sthapit</w:t>
      </w:r>
      <w:proofErr w:type="spellEnd"/>
    </w:p>
    <w:p w14:paraId="03668979" w14:textId="677B9D40" w:rsidR="00CC7576" w:rsidRPr="00DC362C" w:rsidRDefault="0033564C" w:rsidP="00CC7576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March 3, 2024</w:t>
      </w:r>
    </w:p>
    <w:p w14:paraId="0FB49AE3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1EA6A539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7A1D3C5E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4EA1D8FC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320E1889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61D00334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0417CE04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2047270D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64B1EF05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192B6FBB" w14:textId="77777777" w:rsidR="00CC7576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326A1567" w14:textId="77777777" w:rsidR="00CC7576" w:rsidRPr="00DC362C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2AC3DA4D" w14:textId="77777777" w:rsidR="00CC7576" w:rsidRDefault="00CC7576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6DEBCAE7" w14:textId="77777777" w:rsidR="0033564C" w:rsidRPr="00DC362C" w:rsidRDefault="0033564C" w:rsidP="00CC7576">
      <w:pPr>
        <w:spacing w:line="480" w:lineRule="auto"/>
        <w:jc w:val="center"/>
        <w:rPr>
          <w:rFonts w:ascii="Times New Roman" w:hAnsi="Times New Roman" w:cs="Times New Roman"/>
        </w:rPr>
      </w:pPr>
    </w:p>
    <w:p w14:paraId="51E0D408" w14:textId="77777777" w:rsidR="0033564C" w:rsidRPr="0033564C" w:rsidRDefault="0033564C" w:rsidP="0033564C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33564C">
        <w:rPr>
          <w:rFonts w:ascii="Times New Roman" w:hAnsi="Times New Roman" w:cs="Times New Roman"/>
          <w:b/>
          <w:bCs/>
        </w:rPr>
        <w:lastRenderedPageBreak/>
        <w:t>Module 4 Lab 1: Protecting Resources</w:t>
      </w:r>
    </w:p>
    <w:p w14:paraId="7008E969" w14:textId="77777777" w:rsidR="0033564C" w:rsidRDefault="0033564C" w:rsidP="0033564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33564C">
        <w:rPr>
          <w:rFonts w:ascii="Times New Roman" w:hAnsi="Times New Roman" w:cs="Times New Roman"/>
          <w:b/>
          <w:bCs/>
        </w:rPr>
        <w:t>Screenshot Requirement</w:t>
      </w:r>
      <w:r w:rsidRPr="0033564C">
        <w:rPr>
          <w:rFonts w:ascii="Times New Roman" w:hAnsi="Times New Roman" w:cs="Times New Roman"/>
        </w:rPr>
        <w:t>: Terminal or command prompt showing that the application has been stopped.</w:t>
      </w:r>
    </w:p>
    <w:p w14:paraId="5E546F8F" w14:textId="1C16DDDD" w:rsidR="0033564C" w:rsidRPr="0033564C" w:rsidRDefault="0033564C" w:rsidP="0033564C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33564C">
        <w:rPr>
          <w:rFonts w:ascii="Times New Roman" w:hAnsi="Times New Roman" w:cs="Times New Roman"/>
        </w:rPr>
        <w:drawing>
          <wp:inline distT="0" distB="0" distL="0" distR="0" wp14:anchorId="344A33A3" wp14:editId="2BC9A4C5">
            <wp:extent cx="4996592" cy="3249386"/>
            <wp:effectExtent l="0" t="0" r="0" b="1905"/>
            <wp:docPr id="8387376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37654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9129" cy="330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5DAD" w14:textId="62AB44D0" w:rsidR="0033564C" w:rsidRDefault="0033564C" w:rsidP="0033564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33564C">
        <w:rPr>
          <w:rFonts w:ascii="Times New Roman" w:hAnsi="Times New Roman" w:cs="Times New Roman"/>
          <w:b/>
          <w:bCs/>
        </w:rPr>
        <w:t>Screenshot Requirement</w:t>
      </w:r>
      <w:r w:rsidRPr="0033564C">
        <w:rPr>
          <w:rFonts w:ascii="Times New Roman" w:hAnsi="Times New Roman" w:cs="Times New Roman"/>
        </w:rPr>
        <w:t>: Terminal showing successful installation of dependencies</w:t>
      </w:r>
      <w:r>
        <w:rPr>
          <w:rFonts w:ascii="Times New Roman" w:hAnsi="Times New Roman" w:cs="Times New Roman"/>
        </w:rPr>
        <w:t>.</w:t>
      </w:r>
    </w:p>
    <w:p w14:paraId="7F4964C1" w14:textId="20456134" w:rsidR="0033564C" w:rsidRPr="0033564C" w:rsidRDefault="0033564C" w:rsidP="0033564C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33564C">
        <w:rPr>
          <w:rFonts w:ascii="Times New Roman" w:hAnsi="Times New Roman" w:cs="Times New Roman"/>
        </w:rPr>
        <w:drawing>
          <wp:inline distT="0" distB="0" distL="0" distR="0" wp14:anchorId="20AEB932" wp14:editId="60F452D7">
            <wp:extent cx="5009146" cy="3257550"/>
            <wp:effectExtent l="0" t="0" r="0" b="0"/>
            <wp:docPr id="8318109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10923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7111" cy="3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888" w14:textId="37EB8DCA" w:rsidR="00CC7576" w:rsidRDefault="0033564C" w:rsidP="0033564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33564C">
        <w:rPr>
          <w:rFonts w:ascii="Times New Roman" w:hAnsi="Times New Roman" w:cs="Times New Roman"/>
          <w:b/>
          <w:bCs/>
        </w:rPr>
        <w:lastRenderedPageBreak/>
        <w:t>Screenshot Requirement</w:t>
      </w:r>
      <w:r w:rsidRPr="0033564C">
        <w:rPr>
          <w:rFonts w:ascii="Times New Roman" w:hAnsi="Times New Roman" w:cs="Times New Roman"/>
        </w:rPr>
        <w:t>: The EJS file code and its rendered UI in the browse</w:t>
      </w:r>
      <w:r>
        <w:rPr>
          <w:rFonts w:ascii="Times New Roman" w:hAnsi="Times New Roman" w:cs="Times New Roman"/>
        </w:rPr>
        <w:t>.</w:t>
      </w:r>
    </w:p>
    <w:p w14:paraId="5CF85C1B" w14:textId="08794A85" w:rsidR="0033564C" w:rsidRDefault="0033564C" w:rsidP="0033564C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33564C">
        <w:rPr>
          <w:rFonts w:ascii="Times New Roman" w:hAnsi="Times New Roman" w:cs="Times New Roman"/>
        </w:rPr>
        <w:drawing>
          <wp:inline distT="0" distB="0" distL="0" distR="0" wp14:anchorId="302C73E9" wp14:editId="20CAF9C6">
            <wp:extent cx="5240562" cy="3408045"/>
            <wp:effectExtent l="0" t="0" r="5080" b="0"/>
            <wp:docPr id="11040366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36610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0402" cy="34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38B4" w14:textId="2F069C65" w:rsidR="0033564C" w:rsidRDefault="0033564C" w:rsidP="0033564C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33564C">
        <w:rPr>
          <w:rFonts w:ascii="Times New Roman" w:hAnsi="Times New Roman" w:cs="Times New Roman"/>
        </w:rPr>
        <w:drawing>
          <wp:inline distT="0" distB="0" distL="0" distR="0" wp14:anchorId="2BAA8B63" wp14:editId="45744975">
            <wp:extent cx="5278225" cy="3432538"/>
            <wp:effectExtent l="0" t="0" r="5080" b="0"/>
            <wp:docPr id="1088712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1274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5559" cy="34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207C" w14:textId="77777777" w:rsidR="0033564C" w:rsidRDefault="0033564C" w:rsidP="0033564C">
      <w:pPr>
        <w:pStyle w:val="ListParagraph"/>
        <w:spacing w:line="480" w:lineRule="auto"/>
        <w:rPr>
          <w:rFonts w:ascii="Times New Roman" w:hAnsi="Times New Roman" w:cs="Times New Roman"/>
        </w:rPr>
      </w:pPr>
    </w:p>
    <w:p w14:paraId="1C75F362" w14:textId="77777777" w:rsidR="0033564C" w:rsidRDefault="0033564C" w:rsidP="0033564C">
      <w:pPr>
        <w:pStyle w:val="ListParagraph"/>
        <w:spacing w:line="480" w:lineRule="auto"/>
        <w:rPr>
          <w:rFonts w:ascii="Times New Roman" w:hAnsi="Times New Roman" w:cs="Times New Roman"/>
        </w:rPr>
      </w:pPr>
    </w:p>
    <w:p w14:paraId="2CC8C4F3" w14:textId="7E16FF3A" w:rsidR="0033564C" w:rsidRDefault="0033564C" w:rsidP="0033564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33564C">
        <w:rPr>
          <w:rFonts w:ascii="Times New Roman" w:hAnsi="Times New Roman" w:cs="Times New Roman"/>
          <w:b/>
          <w:bCs/>
        </w:rPr>
        <w:lastRenderedPageBreak/>
        <w:t>Screenshot Requirement</w:t>
      </w:r>
      <w:r w:rsidRPr="0033564C">
        <w:rPr>
          <w:rFonts w:ascii="Times New Roman" w:hAnsi="Times New Roman" w:cs="Times New Roman"/>
        </w:rPr>
        <w:t xml:space="preserve">: The installed REST Client extension in </w:t>
      </w:r>
      <w:proofErr w:type="spellStart"/>
      <w:r w:rsidRPr="0033564C">
        <w:rPr>
          <w:rFonts w:ascii="Times New Roman" w:hAnsi="Times New Roman" w:cs="Times New Roman"/>
        </w:rPr>
        <w:t>VSCode</w:t>
      </w:r>
      <w:proofErr w:type="spellEnd"/>
      <w:r w:rsidRPr="0033564C">
        <w:rPr>
          <w:rFonts w:ascii="Times New Roman" w:hAnsi="Times New Roman" w:cs="Times New Roman"/>
        </w:rPr>
        <w:t>.</w:t>
      </w:r>
    </w:p>
    <w:p w14:paraId="3EBD52AE" w14:textId="20E8CDEC" w:rsidR="0033564C" w:rsidRDefault="0033564C" w:rsidP="0033564C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33564C">
        <w:rPr>
          <w:rFonts w:ascii="Times New Roman" w:hAnsi="Times New Roman" w:cs="Times New Roman"/>
        </w:rPr>
        <w:drawing>
          <wp:inline distT="0" distB="0" distL="0" distR="0" wp14:anchorId="1E308EEF" wp14:editId="6A0392E3">
            <wp:extent cx="4788608" cy="3114130"/>
            <wp:effectExtent l="0" t="0" r="0" b="0"/>
            <wp:docPr id="1525485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8558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8096" cy="313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5EFD" w14:textId="1EDB5AA6" w:rsidR="0033564C" w:rsidRDefault="0033564C" w:rsidP="0033564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33564C">
        <w:rPr>
          <w:rFonts w:ascii="Times New Roman" w:hAnsi="Times New Roman" w:cs="Times New Roman"/>
          <w:b/>
          <w:bCs/>
        </w:rPr>
        <w:t>Screenshot Requirement</w:t>
      </w:r>
      <w:r w:rsidRPr="0033564C">
        <w:rPr>
          <w:rFonts w:ascii="Times New Roman" w:hAnsi="Times New Roman" w:cs="Times New Roman"/>
        </w:rPr>
        <w:t>: Screenshots of all requests and corresponding responses in the REST Client</w:t>
      </w:r>
      <w:r>
        <w:rPr>
          <w:rFonts w:ascii="Times New Roman" w:hAnsi="Times New Roman" w:cs="Times New Roman"/>
        </w:rPr>
        <w:t>.</w:t>
      </w:r>
    </w:p>
    <w:p w14:paraId="41960856" w14:textId="604909CB" w:rsidR="0033564C" w:rsidRDefault="0033564C" w:rsidP="0033564C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33564C">
        <w:rPr>
          <w:rFonts w:ascii="Times New Roman" w:hAnsi="Times New Roman" w:cs="Times New Roman"/>
        </w:rPr>
        <w:drawing>
          <wp:inline distT="0" distB="0" distL="0" distR="0" wp14:anchorId="6D09979F" wp14:editId="79B2F43B">
            <wp:extent cx="4851380" cy="3154952"/>
            <wp:effectExtent l="0" t="0" r="635" b="0"/>
            <wp:docPr id="682373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738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656" cy="31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7BED" w14:textId="63215A9D" w:rsidR="0033564C" w:rsidRDefault="00520498" w:rsidP="0033564C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520498">
        <w:rPr>
          <w:rFonts w:ascii="Times New Roman" w:hAnsi="Times New Roman" w:cs="Times New Roman"/>
        </w:rPr>
        <w:lastRenderedPageBreak/>
        <w:drawing>
          <wp:inline distT="0" distB="0" distL="0" distR="0" wp14:anchorId="119E2682" wp14:editId="3D085AB4">
            <wp:extent cx="5202899" cy="3383552"/>
            <wp:effectExtent l="0" t="0" r="4445" b="0"/>
            <wp:docPr id="179804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415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5269" cy="34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E97F" w14:textId="3BD9A0D1" w:rsidR="00520498" w:rsidRPr="0033564C" w:rsidRDefault="00520498" w:rsidP="0033564C">
      <w:pPr>
        <w:pStyle w:val="ListParagraph"/>
        <w:spacing w:line="480" w:lineRule="auto"/>
        <w:rPr>
          <w:rFonts w:ascii="Times New Roman" w:hAnsi="Times New Roman" w:cs="Times New Roman"/>
        </w:rPr>
      </w:pPr>
      <w:r w:rsidRPr="00520498">
        <w:rPr>
          <w:rFonts w:ascii="Times New Roman" w:hAnsi="Times New Roman" w:cs="Times New Roman"/>
        </w:rPr>
        <w:drawing>
          <wp:inline distT="0" distB="0" distL="0" distR="0" wp14:anchorId="26FB5176" wp14:editId="29DD8BF3">
            <wp:extent cx="5253117" cy="3416210"/>
            <wp:effectExtent l="0" t="0" r="5080" b="635"/>
            <wp:docPr id="1978235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3520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5394" cy="3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498" w:rsidRPr="003356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803E0"/>
    <w:multiLevelType w:val="multilevel"/>
    <w:tmpl w:val="B8008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8D2CE8"/>
    <w:multiLevelType w:val="hybridMultilevel"/>
    <w:tmpl w:val="8A7C3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8076947">
    <w:abstractNumId w:val="1"/>
  </w:num>
  <w:num w:numId="2" w16cid:durableId="8559251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576"/>
    <w:rsid w:val="0013673F"/>
    <w:rsid w:val="001C3D6B"/>
    <w:rsid w:val="0033564C"/>
    <w:rsid w:val="00520498"/>
    <w:rsid w:val="007F72E3"/>
    <w:rsid w:val="00923FEC"/>
    <w:rsid w:val="00C55655"/>
    <w:rsid w:val="00CC7576"/>
    <w:rsid w:val="00D61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386590"/>
  <w15:chartTrackingRefBased/>
  <w15:docId w15:val="{3F573CA8-CE9C-5B41-AC55-6243FFDB1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57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56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1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IFT-554%20Middleware%20Programming.dotx</Template>
  <TotalTime>0</TotalTime>
  <Pages>5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Anudeep Anisetty (Student)</dc:creator>
  <cp:keywords/>
  <dc:description/>
  <cp:lastModifiedBy>Anudeep Anisetty (Student)</cp:lastModifiedBy>
  <cp:revision>2</cp:revision>
  <dcterms:created xsi:type="dcterms:W3CDTF">2024-03-04T01:01:00Z</dcterms:created>
  <dcterms:modified xsi:type="dcterms:W3CDTF">2024-03-04T01:01:00Z</dcterms:modified>
</cp:coreProperties>
</file>