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E72F9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788DA6E0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6D47D948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2468A370" w14:textId="77777777" w:rsidR="00560994" w:rsidRPr="00560994" w:rsidRDefault="00560994" w:rsidP="00560994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560994">
        <w:rPr>
          <w:rFonts w:ascii="Times New Roman" w:hAnsi="Times New Roman" w:cs="Times New Roman"/>
          <w:b/>
          <w:bCs/>
        </w:rPr>
        <w:t>Module 3 Activity 1: MongoDB/Atlas setup</w:t>
      </w:r>
    </w:p>
    <w:p w14:paraId="37A77D35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2F7B324C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Anudeep Anisetty</w:t>
      </w:r>
    </w:p>
    <w:p w14:paraId="2445517F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Information Technology, Arizona State University</w:t>
      </w:r>
    </w:p>
    <w:p w14:paraId="12543E58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IFT 554: Middleware Prog &amp; Database Sec</w:t>
      </w:r>
    </w:p>
    <w:p w14:paraId="44E87B34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Dinesh </w:t>
      </w:r>
      <w:proofErr w:type="spellStart"/>
      <w:r w:rsidRPr="00DC362C">
        <w:rPr>
          <w:rFonts w:ascii="Times New Roman" w:hAnsi="Times New Roman" w:cs="Times New Roman"/>
        </w:rPr>
        <w:t>Sthapit</w:t>
      </w:r>
      <w:proofErr w:type="spellEnd"/>
    </w:p>
    <w:p w14:paraId="25CB4D70" w14:textId="3502ECCF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February </w:t>
      </w:r>
      <w:r w:rsidR="00560994">
        <w:rPr>
          <w:rFonts w:ascii="Times New Roman" w:hAnsi="Times New Roman" w:cs="Times New Roman"/>
        </w:rPr>
        <w:t>18</w:t>
      </w:r>
      <w:r>
        <w:rPr>
          <w:rFonts w:ascii="Times New Roman" w:hAnsi="Times New Roman" w:cs="Times New Roman"/>
        </w:rPr>
        <w:t>, 2024</w:t>
      </w:r>
    </w:p>
    <w:p w14:paraId="03668979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0FB49AE3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1EA6A539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7A1D3C5E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4EA1D8FC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320E1889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61D00334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0417CE04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2047270D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64B1EF05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192B6FBB" w14:textId="77777777" w:rsidR="00CC7576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326A1567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2AC3DA4D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2C730E02" w14:textId="77777777" w:rsidR="00560994" w:rsidRPr="00560994" w:rsidRDefault="00560994" w:rsidP="00560994">
      <w:pPr>
        <w:spacing w:line="480" w:lineRule="auto"/>
        <w:rPr>
          <w:rFonts w:ascii="Times New Roman" w:hAnsi="Times New Roman" w:cs="Times New Roman"/>
          <w:b/>
          <w:bCs/>
        </w:rPr>
      </w:pPr>
      <w:r w:rsidRPr="00560994">
        <w:rPr>
          <w:rFonts w:ascii="Times New Roman" w:hAnsi="Times New Roman" w:cs="Times New Roman"/>
          <w:b/>
          <w:bCs/>
        </w:rPr>
        <w:lastRenderedPageBreak/>
        <w:t>Module 3 Activity 1: MongoDB/Atlas setup</w:t>
      </w:r>
    </w:p>
    <w:p w14:paraId="2A7FC97C" w14:textId="06EC1619" w:rsidR="00560994" w:rsidRDefault="00560994" w:rsidP="00560994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560994">
        <w:rPr>
          <w:rFonts w:ascii="Times New Roman" w:hAnsi="Times New Roman" w:cs="Times New Roman"/>
          <w:b/>
          <w:bCs/>
        </w:rPr>
        <w:t>Screenshot 1:</w:t>
      </w:r>
      <w:r w:rsidRPr="00560994">
        <w:rPr>
          <w:rFonts w:ascii="Times New Roman" w:hAnsi="Times New Roman" w:cs="Times New Roman"/>
        </w:rPr>
        <w:t> of the email confirmation from MongoDB Atlas</w:t>
      </w:r>
    </w:p>
    <w:p w14:paraId="4882D4F0" w14:textId="1A98FC25" w:rsidR="00560994" w:rsidRPr="00560994" w:rsidRDefault="00560994" w:rsidP="00560994">
      <w:pPr>
        <w:spacing w:line="480" w:lineRule="auto"/>
        <w:ind w:left="720"/>
        <w:rPr>
          <w:rFonts w:ascii="Times New Roman" w:hAnsi="Times New Roman" w:cs="Times New Roman"/>
        </w:rPr>
      </w:pPr>
      <w:r w:rsidRPr="00560994">
        <w:rPr>
          <w:rFonts w:ascii="Times New Roman" w:hAnsi="Times New Roman" w:cs="Times New Roman"/>
        </w:rPr>
        <w:drawing>
          <wp:inline distT="0" distB="0" distL="0" distR="0" wp14:anchorId="7A0DE3CA" wp14:editId="0AF8958A">
            <wp:extent cx="3671569" cy="3173506"/>
            <wp:effectExtent l="0" t="0" r="0" b="1905"/>
            <wp:docPr id="1118750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50442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r="54433" b="6646"/>
                    <a:stretch/>
                  </pic:blipFill>
                  <pic:spPr bwMode="auto">
                    <a:xfrm>
                      <a:off x="0" y="0"/>
                      <a:ext cx="3701018" cy="319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15997" w14:textId="77777777" w:rsidR="00560994" w:rsidRDefault="00560994" w:rsidP="00560994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560994">
        <w:rPr>
          <w:rFonts w:ascii="Times New Roman" w:hAnsi="Times New Roman" w:cs="Times New Roman"/>
          <w:b/>
          <w:bCs/>
        </w:rPr>
        <w:t>Screenshot 2:</w:t>
      </w:r>
      <w:r w:rsidRPr="00560994">
        <w:rPr>
          <w:rFonts w:ascii="Times New Roman" w:hAnsi="Times New Roman" w:cs="Times New Roman"/>
        </w:rPr>
        <w:t> of the new project setup.</w:t>
      </w:r>
    </w:p>
    <w:p w14:paraId="06A2EFA0" w14:textId="7919365B" w:rsidR="00560994" w:rsidRPr="00560994" w:rsidRDefault="00560994" w:rsidP="00560994">
      <w:pPr>
        <w:spacing w:line="480" w:lineRule="auto"/>
        <w:ind w:left="720"/>
        <w:rPr>
          <w:rFonts w:ascii="Times New Roman" w:hAnsi="Times New Roman" w:cs="Times New Roman"/>
        </w:rPr>
      </w:pPr>
      <w:r w:rsidRPr="00560994">
        <w:rPr>
          <w:rFonts w:ascii="Times New Roman" w:hAnsi="Times New Roman" w:cs="Times New Roman"/>
        </w:rPr>
        <w:drawing>
          <wp:inline distT="0" distB="0" distL="0" distR="0" wp14:anchorId="57473280" wp14:editId="2E407246">
            <wp:extent cx="3818965" cy="3537232"/>
            <wp:effectExtent l="0" t="0" r="3810" b="6350"/>
            <wp:docPr id="212229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92957" name=""/>
                    <pic:cNvPicPr/>
                  </pic:nvPicPr>
                  <pic:blipFill rotWithShape="1">
                    <a:blip r:embed="rId6"/>
                    <a:srcRect r="54449"/>
                    <a:stretch/>
                  </pic:blipFill>
                  <pic:spPr bwMode="auto">
                    <a:xfrm>
                      <a:off x="0" y="0"/>
                      <a:ext cx="3886655" cy="359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6AA88" w14:textId="77777777" w:rsidR="00560994" w:rsidRDefault="00560994" w:rsidP="00560994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560994">
        <w:rPr>
          <w:rFonts w:ascii="Times New Roman" w:hAnsi="Times New Roman" w:cs="Times New Roman"/>
          <w:b/>
          <w:bCs/>
        </w:rPr>
        <w:lastRenderedPageBreak/>
        <w:t>Screenshot 3:</w:t>
      </w:r>
      <w:r w:rsidRPr="00560994">
        <w:rPr>
          <w:rFonts w:ascii="Times New Roman" w:hAnsi="Times New Roman" w:cs="Times New Roman"/>
        </w:rPr>
        <w:t> of the new cluster in MongoDB Atlas.</w:t>
      </w:r>
    </w:p>
    <w:p w14:paraId="57AA7A81" w14:textId="0A03A0C6" w:rsidR="00560994" w:rsidRPr="00560994" w:rsidRDefault="00560994" w:rsidP="00560994">
      <w:pPr>
        <w:spacing w:line="480" w:lineRule="auto"/>
        <w:ind w:left="720"/>
        <w:rPr>
          <w:rFonts w:ascii="Times New Roman" w:hAnsi="Times New Roman" w:cs="Times New Roman"/>
        </w:rPr>
      </w:pPr>
      <w:r w:rsidRPr="00560994">
        <w:rPr>
          <w:rFonts w:ascii="Times New Roman" w:hAnsi="Times New Roman" w:cs="Times New Roman"/>
        </w:rPr>
        <w:drawing>
          <wp:inline distT="0" distB="0" distL="0" distR="0" wp14:anchorId="483B778A" wp14:editId="3536F4BC">
            <wp:extent cx="4238443" cy="3693458"/>
            <wp:effectExtent l="0" t="0" r="3810" b="2540"/>
            <wp:docPr id="1751082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82901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r="54299" b="5606"/>
                    <a:stretch/>
                  </pic:blipFill>
                  <pic:spPr bwMode="auto">
                    <a:xfrm>
                      <a:off x="0" y="0"/>
                      <a:ext cx="4315894" cy="376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8F17C" w14:textId="77777777" w:rsidR="00560994" w:rsidRDefault="00560994" w:rsidP="00560994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560994">
        <w:rPr>
          <w:rFonts w:ascii="Times New Roman" w:hAnsi="Times New Roman" w:cs="Times New Roman"/>
          <w:b/>
          <w:bCs/>
        </w:rPr>
        <w:t>Screenshot 4:</w:t>
      </w:r>
      <w:r w:rsidRPr="00560994">
        <w:rPr>
          <w:rFonts w:ascii="Times New Roman" w:hAnsi="Times New Roman" w:cs="Times New Roman"/>
        </w:rPr>
        <w:t> of the database and collections (the student can blur or hide sensitive data).</w:t>
      </w:r>
    </w:p>
    <w:p w14:paraId="64A89CBC" w14:textId="60F22471" w:rsidR="0020763E" w:rsidRPr="00560994" w:rsidRDefault="0020763E" w:rsidP="0020763E">
      <w:pPr>
        <w:spacing w:line="480" w:lineRule="auto"/>
        <w:ind w:left="720"/>
        <w:rPr>
          <w:rFonts w:ascii="Times New Roman" w:hAnsi="Times New Roman" w:cs="Times New Roman"/>
        </w:rPr>
      </w:pPr>
      <w:r w:rsidRPr="0020763E">
        <w:rPr>
          <w:rFonts w:ascii="Times New Roman" w:hAnsi="Times New Roman" w:cs="Times New Roman"/>
        </w:rPr>
        <w:drawing>
          <wp:inline distT="0" distB="0" distL="0" distR="0" wp14:anchorId="446CE582" wp14:editId="73A4700D">
            <wp:extent cx="4245435" cy="3576918"/>
            <wp:effectExtent l="0" t="0" r="0" b="5080"/>
            <wp:docPr id="54614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47128" name=""/>
                    <pic:cNvPicPr/>
                  </pic:nvPicPr>
                  <pic:blipFill rotWithShape="1">
                    <a:blip r:embed="rId8"/>
                    <a:srcRect r="49924"/>
                    <a:stretch/>
                  </pic:blipFill>
                  <pic:spPr bwMode="auto">
                    <a:xfrm>
                      <a:off x="0" y="0"/>
                      <a:ext cx="4392088" cy="370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4DFDD" w14:textId="77777777" w:rsidR="00560994" w:rsidRDefault="00560994" w:rsidP="00560994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560994">
        <w:rPr>
          <w:rFonts w:ascii="Times New Roman" w:hAnsi="Times New Roman" w:cs="Times New Roman"/>
          <w:b/>
          <w:bCs/>
        </w:rPr>
        <w:lastRenderedPageBreak/>
        <w:t>Screenshot 5:</w:t>
      </w:r>
      <w:r w:rsidRPr="00560994">
        <w:rPr>
          <w:rFonts w:ascii="Times New Roman" w:hAnsi="Times New Roman" w:cs="Times New Roman"/>
        </w:rPr>
        <w:t> of the connection IP and user setup.</w:t>
      </w:r>
    </w:p>
    <w:p w14:paraId="6AA0EC7B" w14:textId="6D08448E" w:rsidR="0020763E" w:rsidRDefault="0020763E" w:rsidP="0020763E">
      <w:pPr>
        <w:spacing w:line="480" w:lineRule="auto"/>
        <w:ind w:left="720"/>
        <w:rPr>
          <w:rFonts w:ascii="Times New Roman" w:hAnsi="Times New Roman" w:cs="Times New Roman"/>
        </w:rPr>
      </w:pPr>
      <w:r w:rsidRPr="0020763E">
        <w:rPr>
          <w:rFonts w:ascii="Times New Roman" w:hAnsi="Times New Roman" w:cs="Times New Roman"/>
        </w:rPr>
        <w:drawing>
          <wp:inline distT="0" distB="0" distL="0" distR="0" wp14:anchorId="713AEBAD" wp14:editId="52151F0C">
            <wp:extent cx="4450322" cy="3738282"/>
            <wp:effectExtent l="0" t="0" r="0" b="0"/>
            <wp:docPr id="499870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70332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r="49774"/>
                    <a:stretch/>
                  </pic:blipFill>
                  <pic:spPr bwMode="auto">
                    <a:xfrm>
                      <a:off x="0" y="0"/>
                      <a:ext cx="4492641" cy="377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9430A" w14:textId="18C1E89E" w:rsidR="0020763E" w:rsidRPr="00560994" w:rsidRDefault="0020763E" w:rsidP="0020763E">
      <w:pPr>
        <w:spacing w:line="480" w:lineRule="auto"/>
        <w:ind w:left="720"/>
        <w:rPr>
          <w:rFonts w:ascii="Times New Roman" w:hAnsi="Times New Roman" w:cs="Times New Roman"/>
        </w:rPr>
      </w:pPr>
      <w:r w:rsidRPr="0020763E">
        <w:rPr>
          <w:rFonts w:ascii="Times New Roman" w:hAnsi="Times New Roman" w:cs="Times New Roman"/>
        </w:rPr>
        <w:drawing>
          <wp:inline distT="0" distB="0" distL="0" distR="0" wp14:anchorId="6205BE3A" wp14:editId="51218EDA">
            <wp:extent cx="4508460" cy="3810000"/>
            <wp:effectExtent l="0" t="0" r="635" b="0"/>
            <wp:docPr id="1388964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64842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r="50075"/>
                    <a:stretch/>
                  </pic:blipFill>
                  <pic:spPr bwMode="auto">
                    <a:xfrm>
                      <a:off x="0" y="0"/>
                      <a:ext cx="4559072" cy="385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CF581" w14:textId="553531E8" w:rsidR="00560994" w:rsidRDefault="00560994" w:rsidP="00560994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560994">
        <w:rPr>
          <w:rFonts w:ascii="Times New Roman" w:hAnsi="Times New Roman" w:cs="Times New Roman"/>
          <w:b/>
          <w:bCs/>
        </w:rPr>
        <w:lastRenderedPageBreak/>
        <w:t>Screenshot 6:</w:t>
      </w:r>
      <w:r w:rsidRPr="00560994">
        <w:rPr>
          <w:rFonts w:ascii="Times New Roman" w:hAnsi="Times New Roman" w:cs="Times New Roman"/>
        </w:rPr>
        <w:t> of the connection string (the student should blur out sensitive parts like username and password).</w:t>
      </w:r>
      <w:r w:rsidR="0020763E" w:rsidRPr="0020763E">
        <w:rPr>
          <w:rFonts w:ascii="Times New Roman" w:hAnsi="Times New Roman" w:cs="Times New Roman"/>
        </w:rPr>
        <w:t xml:space="preserve"> </w:t>
      </w:r>
    </w:p>
    <w:p w14:paraId="089696CD" w14:textId="29D46701" w:rsidR="00560994" w:rsidRPr="00560994" w:rsidRDefault="0020763E" w:rsidP="0020763E">
      <w:pPr>
        <w:spacing w:line="480" w:lineRule="auto"/>
        <w:ind w:left="720"/>
        <w:rPr>
          <w:rFonts w:ascii="Times New Roman" w:hAnsi="Times New Roman" w:cs="Times New Roman"/>
        </w:rPr>
      </w:pPr>
      <w:r w:rsidRPr="00560994">
        <w:rPr>
          <w:rFonts w:ascii="Times New Roman" w:hAnsi="Times New Roman" w:cs="Times New Roman"/>
        </w:rPr>
        <w:drawing>
          <wp:inline distT="0" distB="0" distL="0" distR="0" wp14:anchorId="54805C5E" wp14:editId="42CF293D">
            <wp:extent cx="5549565" cy="4661647"/>
            <wp:effectExtent l="0" t="0" r="635" b="0"/>
            <wp:docPr id="619580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80331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r="49774"/>
                    <a:stretch/>
                  </pic:blipFill>
                  <pic:spPr bwMode="auto">
                    <a:xfrm>
                      <a:off x="0" y="0"/>
                      <a:ext cx="5774866" cy="48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88888" w14:textId="2B70A977" w:rsidR="00CC7576" w:rsidRPr="00CC7576" w:rsidRDefault="00CC7576" w:rsidP="00CC7576">
      <w:pPr>
        <w:spacing w:line="480" w:lineRule="auto"/>
        <w:rPr>
          <w:rFonts w:ascii="Times New Roman" w:hAnsi="Times New Roman" w:cs="Times New Roman"/>
        </w:rPr>
      </w:pPr>
    </w:p>
    <w:sectPr w:rsidR="00CC7576" w:rsidRPr="00CC75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8E35A3"/>
    <w:multiLevelType w:val="multilevel"/>
    <w:tmpl w:val="DDD83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17353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576"/>
    <w:rsid w:val="0013673F"/>
    <w:rsid w:val="001C3D6B"/>
    <w:rsid w:val="0020763E"/>
    <w:rsid w:val="00560994"/>
    <w:rsid w:val="007F72E3"/>
    <w:rsid w:val="00923FEC"/>
    <w:rsid w:val="00C55655"/>
    <w:rsid w:val="00CC7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86590"/>
  <w15:chartTrackingRefBased/>
  <w15:docId w15:val="{79A20756-1B1F-594E-82E1-58D503288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57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IFT-554%20Middleware%20Programming.dotx</Template>
  <TotalTime>1</TotalTime>
  <Pages>5</Pages>
  <Words>98</Words>
  <Characters>563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Anudeep Anisetty (Student)</dc:creator>
  <cp:keywords/>
  <dc:description/>
  <cp:lastModifiedBy>Anudeep Anisetty (Student)</cp:lastModifiedBy>
  <cp:revision>2</cp:revision>
  <dcterms:created xsi:type="dcterms:W3CDTF">2024-02-19T03:11:00Z</dcterms:created>
  <dcterms:modified xsi:type="dcterms:W3CDTF">2024-02-19T03:11:00Z</dcterms:modified>
</cp:coreProperties>
</file>