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D08D" w14:textId="77777777" w:rsidR="00821BE0" w:rsidRDefault="00821BE0" w:rsidP="002E5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EF2436B" w14:textId="77777777" w:rsidR="00821BE0" w:rsidRDefault="00821BE0" w:rsidP="002E5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1531EA2" w14:textId="77777777" w:rsidR="00821BE0" w:rsidRDefault="00821BE0" w:rsidP="002E5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878502D" w14:textId="77777777" w:rsidR="00821BE0" w:rsidRDefault="00821BE0" w:rsidP="002E5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2C1A812" w14:textId="77777777" w:rsidR="002E533D" w:rsidRPr="002E533D" w:rsidRDefault="002E533D" w:rsidP="002E5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E533D">
        <w:rPr>
          <w:rFonts w:ascii="Times New Roman" w:hAnsi="Times New Roman" w:cs="Times New Roman"/>
          <w:b/>
          <w:bCs/>
        </w:rPr>
        <w:t>Module 1 Activity 1: Installation of Tools (Integrated Development Environment)</w:t>
      </w:r>
    </w:p>
    <w:p w14:paraId="00E557C3" w14:textId="77777777" w:rsidR="00A564B3" w:rsidRPr="00A564B3" w:rsidRDefault="00A564B3" w:rsidP="002E5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8C3C7C0" w14:textId="316C2612" w:rsidR="00A564B3" w:rsidRPr="00A564B3" w:rsidRDefault="00A564B3" w:rsidP="002E533D">
      <w:pPr>
        <w:spacing w:line="480" w:lineRule="auto"/>
        <w:jc w:val="center"/>
        <w:rPr>
          <w:rFonts w:ascii="Times New Roman" w:hAnsi="Times New Roman" w:cs="Times New Roman"/>
        </w:rPr>
      </w:pPr>
      <w:r w:rsidRPr="00A564B3">
        <w:rPr>
          <w:rFonts w:ascii="Times New Roman" w:hAnsi="Times New Roman" w:cs="Times New Roman"/>
        </w:rPr>
        <w:t>Anudeep Anisetty</w:t>
      </w:r>
    </w:p>
    <w:p w14:paraId="493B753C" w14:textId="067BD03C" w:rsidR="00A564B3" w:rsidRPr="00A564B3" w:rsidRDefault="00A564B3" w:rsidP="002E533D">
      <w:pPr>
        <w:spacing w:line="480" w:lineRule="auto"/>
        <w:jc w:val="center"/>
        <w:rPr>
          <w:rFonts w:ascii="Times New Roman" w:hAnsi="Times New Roman" w:cs="Times New Roman"/>
        </w:rPr>
      </w:pPr>
      <w:r w:rsidRPr="00A564B3">
        <w:rPr>
          <w:rFonts w:ascii="Times New Roman" w:hAnsi="Times New Roman" w:cs="Times New Roman"/>
        </w:rPr>
        <w:t>Information Technology, Arizona State University</w:t>
      </w:r>
    </w:p>
    <w:p w14:paraId="13A87CA2" w14:textId="398A1D8F" w:rsidR="005F7A12" w:rsidRPr="005F7A12" w:rsidRDefault="005F7A12" w:rsidP="002E533D">
      <w:pPr>
        <w:spacing w:line="480" w:lineRule="auto"/>
        <w:jc w:val="center"/>
        <w:rPr>
          <w:rFonts w:ascii="Times New Roman" w:hAnsi="Times New Roman" w:cs="Times New Roman"/>
        </w:rPr>
      </w:pPr>
      <w:r w:rsidRPr="005F7A12">
        <w:rPr>
          <w:rFonts w:ascii="Times New Roman" w:hAnsi="Times New Roman" w:cs="Times New Roman"/>
        </w:rPr>
        <w:t>IFT 5</w:t>
      </w:r>
      <w:r w:rsidR="002E533D">
        <w:rPr>
          <w:rFonts w:ascii="Times New Roman" w:hAnsi="Times New Roman" w:cs="Times New Roman"/>
        </w:rPr>
        <w:t>54</w:t>
      </w:r>
      <w:r w:rsidRPr="005F7A12">
        <w:rPr>
          <w:rFonts w:ascii="Times New Roman" w:hAnsi="Times New Roman" w:cs="Times New Roman"/>
        </w:rPr>
        <w:t xml:space="preserve">: </w:t>
      </w:r>
      <w:r w:rsidR="002E533D" w:rsidRPr="002E533D">
        <w:rPr>
          <w:rFonts w:ascii="Times New Roman" w:hAnsi="Times New Roman" w:cs="Times New Roman"/>
        </w:rPr>
        <w:t>Middleware Prog &amp; Database Sec</w:t>
      </w:r>
    </w:p>
    <w:p w14:paraId="7A886B2B" w14:textId="05B42120" w:rsidR="002E533D" w:rsidRDefault="002E533D" w:rsidP="002E533D">
      <w:pPr>
        <w:spacing w:line="480" w:lineRule="auto"/>
        <w:jc w:val="center"/>
        <w:rPr>
          <w:rFonts w:ascii="Times New Roman" w:hAnsi="Times New Roman" w:cs="Times New Roman"/>
        </w:rPr>
      </w:pPr>
      <w:r w:rsidRPr="002E533D">
        <w:rPr>
          <w:rFonts w:ascii="Times New Roman" w:hAnsi="Times New Roman" w:cs="Times New Roman"/>
        </w:rPr>
        <w:t>Dinesh </w:t>
      </w:r>
      <w:proofErr w:type="spellStart"/>
      <w:r w:rsidRPr="002E533D">
        <w:rPr>
          <w:rFonts w:ascii="Times New Roman" w:hAnsi="Times New Roman" w:cs="Times New Roman"/>
        </w:rPr>
        <w:t>Sthapit</w:t>
      </w:r>
      <w:proofErr w:type="spellEnd"/>
    </w:p>
    <w:p w14:paraId="66B3FD92" w14:textId="28B31DBC" w:rsidR="00A564B3" w:rsidRDefault="002E533D" w:rsidP="002E533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21, 2024</w:t>
      </w:r>
    </w:p>
    <w:p w14:paraId="7D3D789F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2F8B9FC9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6482D9C1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1E0AF513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39A81585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59AC6625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75C78D34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04D7DD4E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1E6E2F9C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23A5E896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44267AC1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1B5FAEC6" w14:textId="77777777" w:rsidR="008F2618" w:rsidRDefault="008F2618" w:rsidP="002E533D">
      <w:pPr>
        <w:spacing w:line="480" w:lineRule="auto"/>
        <w:jc w:val="center"/>
        <w:rPr>
          <w:rFonts w:ascii="Times New Roman" w:hAnsi="Times New Roman" w:cs="Times New Roman"/>
        </w:rPr>
      </w:pPr>
    </w:p>
    <w:p w14:paraId="1F024BD7" w14:textId="0690C227" w:rsidR="002E533D" w:rsidRPr="002E533D" w:rsidRDefault="002E533D" w:rsidP="00DF41C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E533D">
        <w:rPr>
          <w:rFonts w:ascii="Times New Roman" w:hAnsi="Times New Roman" w:cs="Times New Roman"/>
          <w:b/>
          <w:bCs/>
        </w:rPr>
        <w:lastRenderedPageBreak/>
        <w:t>Module 1 Activity 1: Installation of Tools (Integrated Development Environment)</w:t>
      </w:r>
    </w:p>
    <w:p w14:paraId="1DF4D176" w14:textId="1055DC79" w:rsidR="006A71C8" w:rsidRPr="00DF41C9" w:rsidRDefault="006A71C8" w:rsidP="006A71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A71C8">
        <w:rPr>
          <w:rFonts w:ascii="Times New Roman" w:hAnsi="Times New Roman" w:cs="Times New Roman"/>
          <w:b/>
          <w:bCs/>
        </w:rPr>
        <w:t>Visual Studio Code Installation Proof:</w:t>
      </w:r>
    </w:p>
    <w:p w14:paraId="1CEAC523" w14:textId="2A5CA1C6" w:rsidR="00DF41C9" w:rsidRPr="00DF41C9" w:rsidRDefault="00DF41C9" w:rsidP="00DF41C9">
      <w:pPr>
        <w:pStyle w:val="ListParagraph"/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</w:t>
      </w:r>
      <w:r w:rsidRPr="00DF41C9">
        <w:rPr>
          <w:rFonts w:ascii="Times New Roman" w:hAnsi="Times New Roman" w:cs="Times New Roman"/>
          <w:i/>
          <w:iCs/>
        </w:rPr>
        <w:t>creenshot of the Visual Studio Code application running on your desktop</w:t>
      </w:r>
    </w:p>
    <w:p w14:paraId="017D264A" w14:textId="1C9AE0D0" w:rsidR="006A71C8" w:rsidRPr="006A71C8" w:rsidRDefault="006A71C8" w:rsidP="006A71C8">
      <w:pPr>
        <w:spacing w:line="480" w:lineRule="auto"/>
        <w:ind w:left="720"/>
        <w:rPr>
          <w:rFonts w:ascii="Times New Roman" w:hAnsi="Times New Roman" w:cs="Times New Roman"/>
        </w:rPr>
      </w:pPr>
      <w:r w:rsidRPr="006A71C8">
        <w:rPr>
          <w:rFonts w:ascii="Times New Roman" w:hAnsi="Times New Roman" w:cs="Times New Roman"/>
        </w:rPr>
        <w:drawing>
          <wp:inline distT="0" distB="0" distL="0" distR="0" wp14:anchorId="7CAF4853" wp14:editId="118F02BF">
            <wp:extent cx="4491252" cy="2920753"/>
            <wp:effectExtent l="0" t="0" r="5080" b="635"/>
            <wp:docPr id="105421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10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482" cy="29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850" w14:textId="77777777" w:rsidR="006A71C8" w:rsidRPr="006A71C8" w:rsidRDefault="006A71C8" w:rsidP="006A71C8">
      <w:pPr>
        <w:spacing w:line="480" w:lineRule="auto"/>
        <w:ind w:left="360"/>
        <w:rPr>
          <w:rFonts w:ascii="Times New Roman" w:hAnsi="Times New Roman" w:cs="Times New Roman"/>
        </w:rPr>
      </w:pPr>
    </w:p>
    <w:p w14:paraId="18E6DFD7" w14:textId="6FB37EF1" w:rsidR="00DF41C9" w:rsidRPr="00DF41C9" w:rsidRDefault="006A71C8" w:rsidP="00DF41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A71C8">
        <w:rPr>
          <w:rFonts w:ascii="Times New Roman" w:hAnsi="Times New Roman" w:cs="Times New Roman"/>
          <w:b/>
          <w:bCs/>
        </w:rPr>
        <w:t>Node.js Installation Proof:</w:t>
      </w:r>
    </w:p>
    <w:p w14:paraId="0C9640E4" w14:textId="701A1B87" w:rsidR="00DF41C9" w:rsidRPr="00DF41C9" w:rsidRDefault="00DF41C9" w:rsidP="00DF41C9">
      <w:pPr>
        <w:pStyle w:val="ListParagraph"/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Screenshot showing the output of node -v and </w:t>
      </w:r>
      <w:proofErr w:type="spellStart"/>
      <w:r>
        <w:rPr>
          <w:rFonts w:ascii="Times New Roman" w:hAnsi="Times New Roman" w:cs="Times New Roman"/>
          <w:i/>
          <w:iCs/>
        </w:rPr>
        <w:t>npm</w:t>
      </w:r>
      <w:proofErr w:type="spellEnd"/>
      <w:r>
        <w:rPr>
          <w:rFonts w:ascii="Times New Roman" w:hAnsi="Times New Roman" w:cs="Times New Roman"/>
          <w:i/>
          <w:iCs/>
        </w:rPr>
        <w:t xml:space="preserve"> -</w:t>
      </w:r>
      <w:proofErr w:type="gramStart"/>
      <w:r>
        <w:rPr>
          <w:rFonts w:ascii="Times New Roman" w:hAnsi="Times New Roman" w:cs="Times New Roman"/>
          <w:i/>
          <w:iCs/>
        </w:rPr>
        <w:t>v</w:t>
      </w:r>
      <w:proofErr w:type="gramEnd"/>
    </w:p>
    <w:p w14:paraId="37390DE1" w14:textId="68A0C46B" w:rsidR="00DF41C9" w:rsidRPr="00DF41C9" w:rsidRDefault="00DF41C9" w:rsidP="00DF41C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F41C9">
        <w:rPr>
          <w:rFonts w:ascii="Times New Roman" w:hAnsi="Times New Roman" w:cs="Times New Roman"/>
        </w:rPr>
        <w:drawing>
          <wp:inline distT="0" distB="0" distL="0" distR="0" wp14:anchorId="7A9C1D60" wp14:editId="78291409">
            <wp:extent cx="4600465" cy="2991774"/>
            <wp:effectExtent l="0" t="0" r="0" b="5715"/>
            <wp:docPr id="18143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49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15" cy="30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8C7" w14:textId="77777777" w:rsidR="006A71C8" w:rsidRPr="006A71C8" w:rsidRDefault="006A71C8" w:rsidP="006A71C8">
      <w:pPr>
        <w:spacing w:line="480" w:lineRule="auto"/>
        <w:rPr>
          <w:rFonts w:ascii="Times New Roman" w:hAnsi="Times New Roman" w:cs="Times New Roman"/>
        </w:rPr>
      </w:pPr>
    </w:p>
    <w:p w14:paraId="445E0872" w14:textId="462D8DA7" w:rsidR="008F2618" w:rsidRPr="008F2618" w:rsidRDefault="008F2618" w:rsidP="002E533D">
      <w:pPr>
        <w:spacing w:line="480" w:lineRule="auto"/>
        <w:rPr>
          <w:rFonts w:ascii="Times New Roman" w:hAnsi="Times New Roman" w:cs="Times New Roman"/>
        </w:rPr>
      </w:pPr>
    </w:p>
    <w:sectPr w:rsidR="008F2618" w:rsidRPr="008F2618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AD6A" w14:textId="77777777" w:rsidR="00036B8E" w:rsidRDefault="00036B8E" w:rsidP="00A564B3">
      <w:r>
        <w:separator/>
      </w:r>
    </w:p>
  </w:endnote>
  <w:endnote w:type="continuationSeparator" w:id="0">
    <w:p w14:paraId="0471377A" w14:textId="77777777" w:rsidR="00036B8E" w:rsidRDefault="00036B8E" w:rsidP="00A5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C529" w14:textId="77777777" w:rsidR="00036B8E" w:rsidRDefault="00036B8E" w:rsidP="00A564B3">
      <w:r>
        <w:separator/>
      </w:r>
    </w:p>
  </w:footnote>
  <w:footnote w:type="continuationSeparator" w:id="0">
    <w:p w14:paraId="3CB6E3B5" w14:textId="77777777" w:rsidR="00036B8E" w:rsidRDefault="00036B8E" w:rsidP="00A56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9972224"/>
      <w:docPartObj>
        <w:docPartGallery w:val="Page Numbers (Top of Page)"/>
        <w:docPartUnique/>
      </w:docPartObj>
    </w:sdtPr>
    <w:sdtContent>
      <w:p w14:paraId="249F9522" w14:textId="5310B73E" w:rsidR="00A564B3" w:rsidRDefault="00A564B3" w:rsidP="008209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018031" w14:textId="77777777" w:rsidR="00A564B3" w:rsidRDefault="00A564B3" w:rsidP="00A564B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</w:rPr>
      <w:id w:val="-287201408"/>
      <w:docPartObj>
        <w:docPartGallery w:val="Page Numbers (Top of Page)"/>
        <w:docPartUnique/>
      </w:docPartObj>
    </w:sdtPr>
    <w:sdtContent>
      <w:p w14:paraId="088AA4AF" w14:textId="490790F1" w:rsidR="00A564B3" w:rsidRPr="00A564B3" w:rsidRDefault="00A564B3" w:rsidP="008209E6">
        <w:pPr>
          <w:pStyle w:val="Head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A564B3">
          <w:rPr>
            <w:rStyle w:val="PageNumber"/>
            <w:color w:val="000000" w:themeColor="text1"/>
          </w:rPr>
          <w:fldChar w:fldCharType="begin"/>
        </w:r>
        <w:r w:rsidRPr="00A564B3">
          <w:rPr>
            <w:rStyle w:val="PageNumber"/>
            <w:color w:val="000000" w:themeColor="text1"/>
          </w:rPr>
          <w:instrText xml:space="preserve"> PAGE </w:instrText>
        </w:r>
        <w:r w:rsidRPr="00A564B3">
          <w:rPr>
            <w:rStyle w:val="PageNumber"/>
            <w:color w:val="000000" w:themeColor="text1"/>
          </w:rPr>
          <w:fldChar w:fldCharType="separate"/>
        </w:r>
        <w:r w:rsidRPr="00A564B3">
          <w:rPr>
            <w:rStyle w:val="PageNumber"/>
            <w:noProof/>
            <w:color w:val="000000" w:themeColor="text1"/>
          </w:rPr>
          <w:t>1</w:t>
        </w:r>
        <w:r w:rsidRPr="00A564B3">
          <w:rPr>
            <w:rStyle w:val="PageNumber"/>
            <w:color w:val="000000" w:themeColor="text1"/>
          </w:rPr>
          <w:fldChar w:fldCharType="end"/>
        </w:r>
      </w:p>
    </w:sdtContent>
  </w:sdt>
  <w:p w14:paraId="6E172245" w14:textId="77777777" w:rsidR="00A564B3" w:rsidRDefault="00A564B3" w:rsidP="00A564B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F62E7"/>
    <w:multiLevelType w:val="hybridMultilevel"/>
    <w:tmpl w:val="087CF4D0"/>
    <w:lvl w:ilvl="0" w:tplc="7826B6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3"/>
    <w:rsid w:val="00036B8E"/>
    <w:rsid w:val="002E533D"/>
    <w:rsid w:val="005F7A12"/>
    <w:rsid w:val="006A71C8"/>
    <w:rsid w:val="00821BE0"/>
    <w:rsid w:val="008A01AA"/>
    <w:rsid w:val="008C5F53"/>
    <w:rsid w:val="008F2618"/>
    <w:rsid w:val="00A564B3"/>
    <w:rsid w:val="00DF41C9"/>
    <w:rsid w:val="00E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C6C3"/>
  <w15:chartTrackingRefBased/>
  <w15:docId w15:val="{A5E90A50-6829-2945-BDA2-8A83F185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4B3"/>
  </w:style>
  <w:style w:type="character" w:styleId="PageNumber">
    <w:name w:val="page number"/>
    <w:basedOn w:val="DefaultParagraphFont"/>
    <w:uiPriority w:val="99"/>
    <w:semiHidden/>
    <w:unhideWhenUsed/>
    <w:rsid w:val="00A564B3"/>
  </w:style>
  <w:style w:type="paragraph" w:styleId="Footer">
    <w:name w:val="footer"/>
    <w:basedOn w:val="Normal"/>
    <w:link w:val="FooterChar"/>
    <w:uiPriority w:val="99"/>
    <w:unhideWhenUsed/>
    <w:rsid w:val="00A56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B3"/>
  </w:style>
  <w:style w:type="character" w:customStyle="1" w:styleId="Heading2Char">
    <w:name w:val="Heading 2 Char"/>
    <w:basedOn w:val="DefaultParagraphFont"/>
    <w:link w:val="Heading2"/>
    <w:uiPriority w:val="9"/>
    <w:semiHidden/>
    <w:rsid w:val="002E5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IFT-554 Middleware Lab -1.docx</Template>
  <TotalTime>1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Anisetty (Student)</dc:creator>
  <cp:keywords/>
  <dc:description/>
  <cp:lastModifiedBy>Anudeep Anisetty (Student)</cp:lastModifiedBy>
  <cp:revision>2</cp:revision>
  <dcterms:created xsi:type="dcterms:W3CDTF">2024-01-22T01:10:00Z</dcterms:created>
  <dcterms:modified xsi:type="dcterms:W3CDTF">2024-01-22T01:10:00Z</dcterms:modified>
</cp:coreProperties>
</file>